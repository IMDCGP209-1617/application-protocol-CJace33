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1E4" w:rsidRDefault="00A856F3" w:rsidP="000A1C26">
      <w:pPr>
        <w:pStyle w:val="Heading1"/>
      </w:pPr>
      <w:bookmarkStart w:id="0" w:name="_Toc466025439"/>
      <w:r>
        <w:t>Introduction</w:t>
      </w:r>
      <w:bookmarkEnd w:id="0"/>
    </w:p>
    <w:p w:rsidR="000E04BD" w:rsidRDefault="00920C15" w:rsidP="00920C15">
      <w:r>
        <w:t xml:space="preserve">The primary function of this application will be to allow </w:t>
      </w:r>
      <w:r w:rsidR="00B17E3C">
        <w:t xml:space="preserve">synchronous conferencing between users, who can </w:t>
      </w:r>
      <w:r>
        <w:t>create chatrooms about certain topics, connect to them and send text to them for others t</w:t>
      </w:r>
      <w:r w:rsidR="000A1C26">
        <w:t>o read. Administration tools w</w:t>
      </w:r>
      <w:r>
        <w:t xml:space="preserve">ill be available to </w:t>
      </w:r>
      <w:r w:rsidR="00B17E3C">
        <w:t>mod</w:t>
      </w:r>
      <w:r w:rsidR="000A1C26">
        <w:t>erate these chat rooms.</w:t>
      </w:r>
    </w:p>
    <w:p w:rsidR="000E04BD" w:rsidRDefault="000E04BD" w:rsidP="000E04BD">
      <w:pPr>
        <w:pStyle w:val="Heading1"/>
      </w:pPr>
      <w:bookmarkStart w:id="1" w:name="_Toc466025440"/>
      <w:r>
        <w:t>Users</w:t>
      </w:r>
      <w:bookmarkEnd w:id="1"/>
    </w:p>
    <w:p w:rsidR="000E04BD" w:rsidRPr="000E04BD" w:rsidRDefault="000958E1" w:rsidP="000E04BD">
      <w:r>
        <w:t>Users who connect are a</w:t>
      </w:r>
      <w:r w:rsidR="00CE0711">
        <w:t xml:space="preserve"> “guest” account until they </w:t>
      </w:r>
      <w:r w:rsidR="000E04BD">
        <w:t>sign in</w:t>
      </w:r>
      <w:r w:rsidR="000943A2">
        <w:t>. U</w:t>
      </w:r>
      <w:r w:rsidR="000E04BD">
        <w:t xml:space="preserve">sers will be </w:t>
      </w:r>
      <w:r w:rsidR="000943A2">
        <w:t xml:space="preserve">required to </w:t>
      </w:r>
      <w:r w:rsidR="000E04BD">
        <w:t>create an account with a username and password</w:t>
      </w:r>
      <w:r w:rsidR="00FA3448">
        <w:t xml:space="preserve"> </w:t>
      </w:r>
      <w:r w:rsidR="005E1400">
        <w:t>to</w:t>
      </w:r>
      <w:r w:rsidR="000943A2">
        <w:t xml:space="preserve"> post</w:t>
      </w:r>
      <w:r w:rsidR="005E1400">
        <w:t xml:space="preserve"> messages</w:t>
      </w:r>
      <w:r w:rsidR="000943A2">
        <w:t xml:space="preserve"> and create chatrooms</w:t>
      </w:r>
      <w:r w:rsidR="000E04BD">
        <w:t xml:space="preserve">. This username should </w:t>
      </w:r>
      <w:r w:rsidR="000A1C26">
        <w:t xml:space="preserve">consist only of numbers, letters and an underscore. </w:t>
      </w:r>
      <w:r w:rsidR="005E1400">
        <w:t>U</w:t>
      </w:r>
      <w:r w:rsidR="00E769CA">
        <w:t xml:space="preserve">sernames are limited to a minimum of </w:t>
      </w:r>
      <w:r w:rsidR="005E1400">
        <w:t>6</w:t>
      </w:r>
      <w:r w:rsidR="005E1400">
        <w:t xml:space="preserve"> </w:t>
      </w:r>
      <w:r w:rsidR="00E769CA">
        <w:t xml:space="preserve">characters, and a maximum of </w:t>
      </w:r>
      <w:r w:rsidR="005E1400">
        <w:t>20</w:t>
      </w:r>
      <w:r w:rsidR="005E1400">
        <w:t xml:space="preserve"> characters</w:t>
      </w:r>
      <w:r w:rsidR="00D2225C">
        <w:t>.</w:t>
      </w:r>
    </w:p>
    <w:p w:rsidR="00920C15" w:rsidRDefault="00920C15" w:rsidP="00920C15">
      <w:pPr>
        <w:pStyle w:val="Heading1"/>
      </w:pPr>
      <w:bookmarkStart w:id="2" w:name="_Toc466025441"/>
      <w:r>
        <w:t>Chat Rooms</w:t>
      </w:r>
      <w:bookmarkEnd w:id="2"/>
    </w:p>
    <w:p w:rsidR="00B17E3C" w:rsidRDefault="00B17E3C" w:rsidP="00920C15">
      <w:r>
        <w:t>Chat rooms are the core of this application, allowing the creation of forums where users c</w:t>
      </w:r>
      <w:r w:rsidR="00E769CA">
        <w:t>an communicate with each other. Any commands executed while in one of these rooms only affects that room.</w:t>
      </w:r>
      <w:r w:rsidR="00D9184A">
        <w:t xml:space="preserve"> Chatroom names need to be </w:t>
      </w:r>
      <w:r w:rsidR="00C13E9A">
        <w:t xml:space="preserve">alphanumeric and </w:t>
      </w:r>
    </w:p>
    <w:p w:rsidR="00E769CA" w:rsidRDefault="00E769CA" w:rsidP="00E769CA">
      <w:pPr>
        <w:pStyle w:val="Heading2"/>
      </w:pPr>
      <w:bookmarkStart w:id="3" w:name="_Toc466025442"/>
      <w:r>
        <w:t>Guest</w:t>
      </w:r>
      <w:bookmarkEnd w:id="3"/>
    </w:p>
    <w:p w:rsidR="000943A2" w:rsidRPr="000943A2" w:rsidRDefault="000943A2" w:rsidP="000943A2">
      <w:r>
        <w:t>Guests can see the messages posted in a chatroom, but not post any of their own until they log in.</w:t>
      </w:r>
    </w:p>
    <w:p w:rsidR="00B17E3C" w:rsidRDefault="000235A5" w:rsidP="00E769CA">
      <w:pPr>
        <w:pStyle w:val="Heading2"/>
      </w:pPr>
      <w:bookmarkStart w:id="4" w:name="_Toc466025443"/>
      <w:r>
        <w:t>Users</w:t>
      </w:r>
      <w:bookmarkStart w:id="5" w:name="_GoBack"/>
      <w:bookmarkEnd w:id="4"/>
      <w:bookmarkEnd w:id="5"/>
    </w:p>
    <w:p w:rsidR="00920C15" w:rsidRDefault="00AC4EA5" w:rsidP="00920C15">
      <w:r>
        <w:t>U</w:t>
      </w:r>
      <w:r w:rsidR="00B17E3C">
        <w:t xml:space="preserve">sers can connect to chatrooms and </w:t>
      </w:r>
      <w:r w:rsidR="000235A5">
        <w:t xml:space="preserve">send text to them </w:t>
      </w:r>
      <w:r w:rsidR="000943A2">
        <w:t xml:space="preserve">to communicate with the others in the chat room. </w:t>
      </w:r>
    </w:p>
    <w:p w:rsidR="00A53274" w:rsidRDefault="00462200" w:rsidP="00A53274">
      <w:pPr>
        <w:pStyle w:val="Heading2"/>
      </w:pPr>
      <w:r>
        <w:t>Moderator</w:t>
      </w:r>
    </w:p>
    <w:p w:rsidR="00A53274" w:rsidRPr="00A53274" w:rsidRDefault="00462200" w:rsidP="00A53274">
      <w:r>
        <w:t>Moderator</w:t>
      </w:r>
      <w:r w:rsidR="00AC4EA5">
        <w:t>s</w:t>
      </w:r>
      <w:r w:rsidR="00A53274">
        <w:t xml:space="preserve"> can post to chatrooms like users can, however they can also execute certain commands, outlined in the client commands section.</w:t>
      </w:r>
    </w:p>
    <w:p w:rsidR="00920C15" w:rsidRPr="00920C15" w:rsidRDefault="00CE0711" w:rsidP="000235A5">
      <w:pPr>
        <w:pStyle w:val="Heading1"/>
      </w:pPr>
      <w:bookmarkStart w:id="6" w:name="_Toc466025444"/>
      <w:r>
        <w:t>Client</w:t>
      </w:r>
      <w:r w:rsidR="00920C15">
        <w:t xml:space="preserve"> Commands</w:t>
      </w:r>
      <w:bookmarkEnd w:id="6"/>
    </w:p>
    <w:p w:rsidR="00D2225C" w:rsidRDefault="00D2225C" w:rsidP="00920C15">
      <w:r>
        <w:t xml:space="preserve">These are the commands the client can execute, detailed with the expected response and a list of </w:t>
      </w:r>
      <w:r w:rsidR="00A53274">
        <w:t xml:space="preserve">responses from the server. Responses from the server will consist of a sting that </w:t>
      </w:r>
      <w:r w:rsidR="00AB0524">
        <w:t>any client can display to its user.</w:t>
      </w:r>
    </w:p>
    <w:p w:rsidR="00D2225C" w:rsidRDefault="00D2225C" w:rsidP="00D2225C">
      <w:pPr>
        <w:pStyle w:val="Heading2"/>
      </w:pPr>
      <w:r>
        <w:t>Command syntax</w:t>
      </w:r>
    </w:p>
    <w:p w:rsidR="000235A5" w:rsidRDefault="00CE0711" w:rsidP="00920C15">
      <w:r>
        <w:t>Client</w:t>
      </w:r>
      <w:r w:rsidR="000235A5">
        <w:t xml:space="preserve"> commands will be prefixed by two slashes</w:t>
      </w:r>
      <w:r w:rsidR="000E04BD">
        <w:t>, and they should be written all in lower-case, with no spaces between the // and the command.</w:t>
      </w:r>
    </w:p>
    <w:p w:rsidR="000235A5" w:rsidRDefault="000235A5" w:rsidP="00A45A56">
      <w:pPr>
        <w:ind w:firstLine="720"/>
      </w:pPr>
      <w:r>
        <w:t>//</w:t>
      </w:r>
      <w:r w:rsidR="00AE14A8">
        <w:t>command</w:t>
      </w:r>
    </w:p>
    <w:p w:rsidR="00A622CF" w:rsidRDefault="00A622CF" w:rsidP="00A622CF">
      <w:r>
        <w:lastRenderedPageBreak/>
        <w:t>Where there is a parameter, the parameter should be prefixed with an @ symbol and there should not be any spaces between the @ and the previous command, it should be one continuous string.</w:t>
      </w:r>
    </w:p>
    <w:p w:rsidR="0019236C" w:rsidRDefault="0019236C" w:rsidP="00A622CF">
      <w:r>
        <w:tab/>
        <w:t>//</w:t>
      </w:r>
      <w:proofErr w:type="spellStart"/>
      <w:r w:rsidR="00AE14A8">
        <w:t>command</w:t>
      </w:r>
      <w:r>
        <w:t>@parameter</w:t>
      </w:r>
      <w:proofErr w:type="spellEnd"/>
    </w:p>
    <w:p w:rsidR="00BC5EF2" w:rsidRDefault="00BC5EF2" w:rsidP="00A622CF">
      <w:r>
        <w:t xml:space="preserve">For certain commands, parameters can be chained together. Each new perimeter should begin </w:t>
      </w:r>
      <w:r w:rsidR="004969DC">
        <w:t xml:space="preserve">with an @, with the content of the parameter </w:t>
      </w:r>
      <w:r>
        <w:t>immediately</w:t>
      </w:r>
      <w:r w:rsidR="004969DC">
        <w:t xml:space="preserve"> after.</w:t>
      </w:r>
    </w:p>
    <w:p w:rsidR="004969DC" w:rsidRDefault="004969DC" w:rsidP="00A622CF">
      <w:r>
        <w:tab/>
        <w:t>//command@parameter1@parameter2</w:t>
      </w:r>
    </w:p>
    <w:p w:rsidR="004969DC" w:rsidRDefault="004969DC" w:rsidP="00A622CF">
      <w:r>
        <w:t xml:space="preserve">Certain commands take a string of information. In the message command, any </w:t>
      </w:r>
      <w:r w:rsidR="00132D3A">
        <w:t xml:space="preserve">information </w:t>
      </w:r>
      <w:r w:rsidR="00421B07">
        <w:t xml:space="preserve">after the colon is sent to the </w:t>
      </w:r>
      <w:proofErr w:type="gramStart"/>
      <w:r w:rsidR="00421B07">
        <w:t>users</w:t>
      </w:r>
      <w:proofErr w:type="gramEnd"/>
      <w:r w:rsidR="00421B07">
        <w:t xml:space="preserve"> inbox.</w:t>
      </w:r>
    </w:p>
    <w:p w:rsidR="0098627A" w:rsidRDefault="002F057A" w:rsidP="00920C15">
      <w:proofErr w:type="spellStart"/>
      <w:r>
        <w:t>Unprefixed</w:t>
      </w:r>
      <w:proofErr w:type="spellEnd"/>
      <w:r>
        <w:t xml:space="preserve"> text will be taken as a chat command and posted to the chat room that the user is currently a part of, if applicable</w:t>
      </w:r>
      <w:r w:rsidR="00A622CF">
        <w:t xml:space="preserve">. If the user is not part of a chat room (and the command is </w:t>
      </w:r>
      <w:r w:rsidR="0019236C">
        <w:t xml:space="preserve">not </w:t>
      </w:r>
      <w:r w:rsidR="00A622CF">
        <w:t xml:space="preserve">prefixed with a //) then the server will return </w:t>
      </w:r>
      <w:r w:rsidR="00BC5A31">
        <w:t>code</w:t>
      </w:r>
      <w:r w:rsidR="00AB0524">
        <w:t xml:space="preserve"> “</w:t>
      </w:r>
      <w:r w:rsidR="00AB0524" w:rsidRPr="004969DC">
        <w:rPr>
          <w:i/>
        </w:rPr>
        <w:t>Command not recognised (incorrect syntax or no parameter specified)</w:t>
      </w:r>
      <w:r w:rsidR="00AB0524">
        <w:t>”.</w:t>
      </w:r>
    </w:p>
    <w:p w:rsidR="00AB0524" w:rsidRPr="00AB0524" w:rsidRDefault="00AE14A8" w:rsidP="00AB0524">
      <w:pPr>
        <w:pStyle w:val="Heading2"/>
      </w:pPr>
      <w:r>
        <w:t xml:space="preserve">Non-contextual </w:t>
      </w:r>
      <w:r w:rsidR="009372AA">
        <w:t>responses</w:t>
      </w:r>
    </w:p>
    <w:p w:rsidR="00AB0524" w:rsidRPr="00AB0524" w:rsidRDefault="00AB0524" w:rsidP="00AE14A8">
      <w:r>
        <w:t xml:space="preserve">These are </w:t>
      </w:r>
      <w:r w:rsidR="009372AA">
        <w:t>responses</w:t>
      </w:r>
      <w:r>
        <w:t xml:space="preserve"> that ca</w:t>
      </w:r>
      <w:r w:rsidR="00BC5EF2">
        <w:t>n occur at any time and indicate an error that is not specific to the command sent.</w:t>
      </w:r>
    </w:p>
    <w:p w:rsidR="00D96832" w:rsidRPr="00AB0524" w:rsidRDefault="0083006F" w:rsidP="00AE14A8">
      <w:pPr>
        <w:rPr>
          <w:i/>
        </w:rPr>
      </w:pPr>
      <w:proofErr w:type="spellStart"/>
      <w:r>
        <w:rPr>
          <w:i/>
        </w:rPr>
        <w:t>command_not_</w:t>
      </w:r>
      <w:r w:rsidR="00AE14A8" w:rsidRPr="00AB0524">
        <w:rPr>
          <w:i/>
        </w:rPr>
        <w:t>recognised</w:t>
      </w:r>
      <w:proofErr w:type="spellEnd"/>
      <w:r w:rsidR="00AE14A8" w:rsidRPr="00AB0524">
        <w:rPr>
          <w:i/>
        </w:rPr>
        <w:t xml:space="preserve"> </w:t>
      </w:r>
      <w:r w:rsidR="00AE14A8" w:rsidRPr="00F41FA4">
        <w:t>(incorrect syntax or no parameter specified)</w:t>
      </w:r>
      <w:r w:rsidR="00AE14A8" w:rsidRPr="00AB0524">
        <w:rPr>
          <w:i/>
        </w:rPr>
        <w:br/>
      </w:r>
      <w:proofErr w:type="spellStart"/>
      <w:r w:rsidR="009372AA">
        <w:rPr>
          <w:i/>
        </w:rPr>
        <w:t>time_</w:t>
      </w:r>
      <w:r w:rsidR="00BC5F21">
        <w:rPr>
          <w:i/>
        </w:rPr>
        <w:t>out</w:t>
      </w:r>
      <w:proofErr w:type="spellEnd"/>
      <w:r w:rsidR="00F41FA4">
        <w:br/>
      </w:r>
      <w:proofErr w:type="spellStart"/>
      <w:r w:rsidR="00BC5F21">
        <w:rPr>
          <w:i/>
        </w:rPr>
        <w:t>a</w:t>
      </w:r>
      <w:r w:rsidR="00F41FA4" w:rsidRPr="00F41FA4">
        <w:rPr>
          <w:i/>
        </w:rPr>
        <w:t>ccess</w:t>
      </w:r>
      <w:r w:rsidR="00BC5F21">
        <w:rPr>
          <w:i/>
        </w:rPr>
        <w:t>_</w:t>
      </w:r>
      <w:r w:rsidR="00F41FA4" w:rsidRPr="00F41FA4">
        <w:rPr>
          <w:i/>
        </w:rPr>
        <w:t>denied</w:t>
      </w:r>
      <w:proofErr w:type="spellEnd"/>
      <w:r w:rsidR="00F41FA4">
        <w:t xml:space="preserve"> (Occurs when a user tries to execute a command they do not have permission to use)</w:t>
      </w:r>
    </w:p>
    <w:p w:rsidR="00CE0711" w:rsidRDefault="00CE0711" w:rsidP="00CE0711">
      <w:pPr>
        <w:pStyle w:val="Heading2"/>
      </w:pPr>
      <w:bookmarkStart w:id="7" w:name="_Toc466025445"/>
      <w:r>
        <w:t>Guest</w:t>
      </w:r>
      <w:bookmarkEnd w:id="7"/>
    </w:p>
    <w:p w:rsidR="009C0633" w:rsidRDefault="00CE0711" w:rsidP="009C0633">
      <w:r>
        <w:t>Guests do not have to log on to see public chat rooms, they also have very limited access to the server. All users who connect to the server are guests by default unless they log in.</w:t>
      </w:r>
    </w:p>
    <w:p w:rsidR="009C0633" w:rsidRDefault="00CE0711" w:rsidP="009C0633">
      <w:pPr>
        <w:pStyle w:val="Heading3"/>
      </w:pPr>
      <w:r>
        <w:t>//</w:t>
      </w:r>
      <w:proofErr w:type="spellStart"/>
      <w:r>
        <w:t>login@exampleuser</w:t>
      </w:r>
      <w:r w:rsidR="004969DC">
        <w:t>@password</w:t>
      </w:r>
      <w:proofErr w:type="spellEnd"/>
    </w:p>
    <w:p w:rsidR="004969DC" w:rsidRDefault="00CE0711" w:rsidP="00CE0711">
      <w:r>
        <w:t>This command allows the user to log in to a p</w:t>
      </w:r>
      <w:r w:rsidR="004969DC">
        <w:t xml:space="preserve">reviously defined user account, </w:t>
      </w:r>
      <w:r w:rsidR="0083006F">
        <w:t>if</w:t>
      </w:r>
      <w:r w:rsidR="004969DC">
        <w:t xml:space="preserve"> the password is correct.</w:t>
      </w:r>
    </w:p>
    <w:p w:rsidR="00BC5EF2" w:rsidRPr="004969DC" w:rsidRDefault="00BC5EF2" w:rsidP="00CE0711">
      <w:pPr>
        <w:rPr>
          <w:i/>
        </w:rPr>
      </w:pPr>
      <w:r>
        <w:t>Server acknowledgment:</w:t>
      </w:r>
      <w:r w:rsidR="0083006F">
        <w:t xml:space="preserve"> ok</w:t>
      </w:r>
      <w:r>
        <w:br/>
        <w:t xml:space="preserve">Server </w:t>
      </w:r>
      <w:r w:rsidR="000F120B">
        <w:t>denial</w:t>
      </w:r>
      <w:r>
        <w:t xml:space="preserve">: </w:t>
      </w:r>
      <w:proofErr w:type="spellStart"/>
      <w:r w:rsidR="0083006F">
        <w:rPr>
          <w:i/>
        </w:rPr>
        <w:t>user_not</w:t>
      </w:r>
      <w:r w:rsidR="005E2270">
        <w:rPr>
          <w:i/>
        </w:rPr>
        <w:t>_</w:t>
      </w:r>
      <w:r w:rsidR="0083006F">
        <w:rPr>
          <w:i/>
        </w:rPr>
        <w:t>found</w:t>
      </w:r>
      <w:proofErr w:type="spellEnd"/>
      <w:r w:rsidR="00831B83">
        <w:rPr>
          <w:i/>
        </w:rPr>
        <w:t xml:space="preserve"> </w:t>
      </w:r>
      <w:r w:rsidR="004969DC">
        <w:t xml:space="preserve">OR </w:t>
      </w:r>
      <w:proofErr w:type="spellStart"/>
      <w:r w:rsidR="0083006F">
        <w:rPr>
          <w:i/>
        </w:rPr>
        <w:t>user_badpass</w:t>
      </w:r>
      <w:proofErr w:type="spellEnd"/>
    </w:p>
    <w:p w:rsidR="009C0633" w:rsidRDefault="00CE0711" w:rsidP="009C0633">
      <w:pPr>
        <w:pStyle w:val="Heading3"/>
      </w:pPr>
      <w:r>
        <w:t>//</w:t>
      </w:r>
      <w:proofErr w:type="spellStart"/>
      <w:r>
        <w:t>se</w:t>
      </w:r>
      <w:r w:rsidR="009C0633">
        <w:t>tup@exampleuser</w:t>
      </w:r>
      <w:r w:rsidR="004969DC">
        <w:t>@password</w:t>
      </w:r>
      <w:proofErr w:type="spellEnd"/>
    </w:p>
    <w:p w:rsidR="004969DC" w:rsidRDefault="009C0633" w:rsidP="004969DC">
      <w:r>
        <w:t>A</w:t>
      </w:r>
      <w:r w:rsidR="00CE0711">
        <w:t>ttempt</w:t>
      </w:r>
      <w:r>
        <w:t>s</w:t>
      </w:r>
      <w:r w:rsidR="00CE0711">
        <w:t xml:space="preserve"> to set up a user account with the </w:t>
      </w:r>
      <w:r w:rsidR="00577043">
        <w:t>username “</w:t>
      </w:r>
      <w:proofErr w:type="spellStart"/>
      <w:r w:rsidR="00577043">
        <w:t>exampleuser</w:t>
      </w:r>
      <w:proofErr w:type="spellEnd"/>
      <w:r w:rsidR="00577043">
        <w:t xml:space="preserve">” </w:t>
      </w:r>
      <w:r w:rsidR="00C80679">
        <w:t xml:space="preserve">and if the username is free it will </w:t>
      </w:r>
      <w:r w:rsidR="004969DC">
        <w:t>set up a new account with the specified password.</w:t>
      </w:r>
    </w:p>
    <w:p w:rsidR="004969DC" w:rsidRPr="004969DC" w:rsidRDefault="004969DC" w:rsidP="00CE0711">
      <w:pPr>
        <w:rPr>
          <w:i/>
        </w:rPr>
      </w:pPr>
      <w:r>
        <w:t xml:space="preserve">Server acknowledgment: </w:t>
      </w:r>
      <w:proofErr w:type="spellStart"/>
      <w:r w:rsidR="00BC5F21">
        <w:rPr>
          <w:i/>
        </w:rPr>
        <w:t>login_ok</w:t>
      </w:r>
      <w:proofErr w:type="spellEnd"/>
      <w:r>
        <w:rPr>
          <w:i/>
        </w:rPr>
        <w:br/>
      </w:r>
      <w:r>
        <w:t xml:space="preserve">Server </w:t>
      </w:r>
      <w:r w:rsidR="000F120B">
        <w:t>denial</w:t>
      </w:r>
      <w:r>
        <w:t>:</w:t>
      </w:r>
      <w:r w:rsidR="00BC5F21">
        <w:rPr>
          <w:i/>
        </w:rPr>
        <w:t xml:space="preserve"> </w:t>
      </w:r>
      <w:proofErr w:type="spellStart"/>
      <w:r w:rsidR="0082132A">
        <w:rPr>
          <w:i/>
        </w:rPr>
        <w:t>pre</w:t>
      </w:r>
      <w:r w:rsidR="00BC5F21">
        <w:rPr>
          <w:i/>
        </w:rPr>
        <w:t>existing_user</w:t>
      </w:r>
      <w:proofErr w:type="spellEnd"/>
    </w:p>
    <w:p w:rsidR="009C0633" w:rsidRDefault="009C0633" w:rsidP="009C0633">
      <w:pPr>
        <w:pStyle w:val="Heading3"/>
      </w:pPr>
      <w:r>
        <w:t>//</w:t>
      </w:r>
      <w:proofErr w:type="spellStart"/>
      <w:r>
        <w:t>chatroom@chatroomname</w:t>
      </w:r>
      <w:proofErr w:type="spellEnd"/>
    </w:p>
    <w:p w:rsidR="004969DC" w:rsidRPr="004969DC" w:rsidRDefault="00577043" w:rsidP="00CE0711">
      <w:pPr>
        <w:rPr>
          <w:i/>
        </w:rPr>
      </w:pPr>
      <w:r>
        <w:t>Will move the user to the specified chatroom</w:t>
      </w:r>
      <w:r w:rsidR="00BE0C3A">
        <w:t>.</w:t>
      </w:r>
      <w:r w:rsidR="00AE14A8">
        <w:br/>
      </w:r>
      <w:r w:rsidR="004969DC">
        <w:t xml:space="preserve">Server acknowledgment: </w:t>
      </w:r>
      <w:r w:rsidR="00BC5F21">
        <w:rPr>
          <w:i/>
        </w:rPr>
        <w:t>ok</w:t>
      </w:r>
      <w:r w:rsidR="004969DC">
        <w:rPr>
          <w:i/>
        </w:rPr>
        <w:br/>
      </w:r>
      <w:r w:rsidR="004969DC">
        <w:t xml:space="preserve">Server </w:t>
      </w:r>
      <w:r w:rsidR="000F120B">
        <w:t>denial</w:t>
      </w:r>
      <w:r w:rsidR="004969DC">
        <w:t>:</w:t>
      </w:r>
      <w:r w:rsidR="004969DC" w:rsidRPr="000F120B">
        <w:rPr>
          <w:i/>
        </w:rPr>
        <w:t xml:space="preserve"> </w:t>
      </w:r>
      <w:proofErr w:type="spellStart"/>
      <w:r w:rsidR="00BC5F21">
        <w:rPr>
          <w:i/>
        </w:rPr>
        <w:t>no_chatroom</w:t>
      </w:r>
      <w:proofErr w:type="spellEnd"/>
    </w:p>
    <w:p w:rsidR="000235A5" w:rsidRDefault="000235A5" w:rsidP="000235A5">
      <w:pPr>
        <w:pStyle w:val="Heading2"/>
      </w:pPr>
      <w:bookmarkStart w:id="8" w:name="_Toc466025446"/>
      <w:r>
        <w:lastRenderedPageBreak/>
        <w:t>Users</w:t>
      </w:r>
      <w:bookmarkEnd w:id="8"/>
    </w:p>
    <w:p w:rsidR="000D2115" w:rsidRDefault="000235A5" w:rsidP="000235A5">
      <w:r>
        <w:t>Users will be able to execute a limited number of commands, only those needed by them to use the service.</w:t>
      </w:r>
      <w:r w:rsidR="00577043">
        <w:t xml:space="preserve"> They have access to </w:t>
      </w:r>
      <w:r w:rsidR="000845DE">
        <w:t>all the commands that the guests have</w:t>
      </w:r>
      <w:r w:rsidR="00BE0C3A">
        <w:t>.</w:t>
      </w:r>
    </w:p>
    <w:p w:rsidR="00AE14A8" w:rsidRDefault="00D96832" w:rsidP="00AE14A8">
      <w:pPr>
        <w:pStyle w:val="Heading3"/>
      </w:pPr>
      <w:r>
        <w:t>//</w:t>
      </w:r>
      <w:proofErr w:type="spellStart"/>
      <w:r>
        <w:t>msg@</w:t>
      </w:r>
      <w:proofErr w:type="gramStart"/>
      <w:r>
        <w:t>user</w:t>
      </w:r>
      <w:proofErr w:type="spellEnd"/>
      <w:r>
        <w:t>:</w:t>
      </w:r>
      <w:r w:rsidR="000E04BD">
        <w:t>[</w:t>
      </w:r>
      <w:proofErr w:type="gramEnd"/>
      <w:r w:rsidR="000E04BD">
        <w:t>message]</w:t>
      </w:r>
    </w:p>
    <w:p w:rsidR="000D2115" w:rsidRDefault="000D2115" w:rsidP="000235A5">
      <w:r>
        <w:t xml:space="preserve">Sends </w:t>
      </w:r>
      <w:r w:rsidR="000E04BD">
        <w:t xml:space="preserve">the </w:t>
      </w:r>
      <w:r w:rsidR="0081623B">
        <w:t>string</w:t>
      </w:r>
      <w:r w:rsidR="000E04BD">
        <w:t xml:space="preserve"> after </w:t>
      </w:r>
      <w:r w:rsidR="000845DE">
        <w:t xml:space="preserve">the </w:t>
      </w:r>
      <w:r w:rsidR="00D96832">
        <w:t>colon</w:t>
      </w:r>
      <w:r w:rsidR="000845DE">
        <w:t xml:space="preserve"> to</w:t>
      </w:r>
      <w:r>
        <w:t xml:space="preserve"> the specified user’s in</w:t>
      </w:r>
      <w:r w:rsidR="000E04BD">
        <w:t>box</w:t>
      </w:r>
      <w:r w:rsidR="000845DE">
        <w:t>.</w:t>
      </w:r>
    </w:p>
    <w:p w:rsidR="00A9433A" w:rsidRPr="00A9433A" w:rsidRDefault="00A9433A" w:rsidP="000235A5">
      <w:pPr>
        <w:rPr>
          <w:i/>
        </w:rPr>
      </w:pPr>
      <w:r>
        <w:t xml:space="preserve">Server acknowledgment: </w:t>
      </w:r>
      <w:r w:rsidR="004B356C">
        <w:rPr>
          <w:i/>
        </w:rPr>
        <w:t>ok</w:t>
      </w:r>
      <w:r>
        <w:rPr>
          <w:i/>
        </w:rPr>
        <w:br/>
      </w:r>
      <w:r>
        <w:t xml:space="preserve">Server </w:t>
      </w:r>
      <w:r w:rsidR="000F120B">
        <w:t>denial</w:t>
      </w:r>
      <w:r w:rsidR="004B356C">
        <w:t xml:space="preserve">: </w:t>
      </w:r>
      <w:proofErr w:type="spellStart"/>
      <w:r w:rsidR="004B356C" w:rsidRPr="004B356C">
        <w:rPr>
          <w:i/>
        </w:rPr>
        <w:t>not_delivered</w:t>
      </w:r>
      <w:proofErr w:type="spellEnd"/>
    </w:p>
    <w:p w:rsidR="00A9433A" w:rsidRDefault="00A9433A" w:rsidP="00A9433A">
      <w:pPr>
        <w:pStyle w:val="Heading3"/>
      </w:pPr>
      <w:r>
        <w:t>//inbox</w:t>
      </w:r>
    </w:p>
    <w:p w:rsidR="00A9433A" w:rsidRPr="00A9433A" w:rsidRDefault="00A9433A" w:rsidP="00A9433A">
      <w:r>
        <w:t>Displays all messages currently in the user’s inbox, as well as who they are sent by.</w:t>
      </w:r>
    </w:p>
    <w:p w:rsidR="00AE14A8" w:rsidRDefault="00AE14A8" w:rsidP="00AE14A8">
      <w:pPr>
        <w:pStyle w:val="Heading3"/>
      </w:pPr>
      <w:r>
        <w:t>//</w:t>
      </w:r>
      <w:proofErr w:type="spellStart"/>
      <w:r>
        <w:t>createroom@roomname</w:t>
      </w:r>
      <w:proofErr w:type="spellEnd"/>
    </w:p>
    <w:p w:rsidR="00A9433A" w:rsidRDefault="000845DE" w:rsidP="000235A5">
      <w:r>
        <w:t>Creates a c</w:t>
      </w:r>
      <w:r w:rsidR="006D1E15">
        <w:t>hatroom with the specified name and</w:t>
      </w:r>
      <w:r>
        <w:t xml:space="preserve"> moves the user to it.</w:t>
      </w:r>
      <w:r w:rsidR="00FA3448">
        <w:t xml:space="preserve"> </w:t>
      </w:r>
    </w:p>
    <w:p w:rsidR="000F120B" w:rsidRPr="00C13E9A" w:rsidRDefault="00A9433A" w:rsidP="000235A5">
      <w:pPr>
        <w:rPr>
          <w:i/>
        </w:rPr>
      </w:pPr>
      <w:r>
        <w:t xml:space="preserve">Server acknowledgment: </w:t>
      </w:r>
      <w:r w:rsidR="0082132A">
        <w:rPr>
          <w:i/>
        </w:rPr>
        <w:t>ok</w:t>
      </w:r>
      <w:r>
        <w:rPr>
          <w:i/>
        </w:rPr>
        <w:br/>
      </w:r>
      <w:r>
        <w:t xml:space="preserve">Server </w:t>
      </w:r>
      <w:r w:rsidR="000F120B">
        <w:t>denial</w:t>
      </w:r>
      <w:r>
        <w:t>:</w:t>
      </w:r>
      <w:r w:rsidR="00FA3448">
        <w:rPr>
          <w:i/>
        </w:rPr>
        <w:t xml:space="preserve"> </w:t>
      </w:r>
      <w:r w:rsidR="0082132A">
        <w:rPr>
          <w:i/>
        </w:rPr>
        <w:t>pre-</w:t>
      </w:r>
      <w:proofErr w:type="spellStart"/>
      <w:r w:rsidR="0082132A">
        <w:rPr>
          <w:i/>
        </w:rPr>
        <w:t>existing_room</w:t>
      </w:r>
      <w:proofErr w:type="spellEnd"/>
      <w:r w:rsidR="00C13E9A">
        <w:rPr>
          <w:i/>
        </w:rPr>
        <w:br/>
      </w:r>
      <w:r w:rsidR="00C13E9A">
        <w:t xml:space="preserve">Server denial: </w:t>
      </w:r>
      <w:proofErr w:type="spellStart"/>
      <w:r w:rsidR="0082132A">
        <w:rPr>
          <w:i/>
        </w:rPr>
        <w:t>bad_syntax</w:t>
      </w:r>
      <w:proofErr w:type="spellEnd"/>
    </w:p>
    <w:p w:rsidR="00D96832" w:rsidRDefault="00D96832" w:rsidP="00D96832">
      <w:pPr>
        <w:pStyle w:val="Heading3"/>
      </w:pPr>
      <w:r>
        <w:t>//logout</w:t>
      </w:r>
    </w:p>
    <w:p w:rsidR="00A9433A" w:rsidRDefault="00D96832" w:rsidP="00D96832">
      <w:r>
        <w:t>Logs the current user out of the system.</w:t>
      </w:r>
    </w:p>
    <w:p w:rsidR="00A9433A" w:rsidRPr="00A9433A" w:rsidRDefault="00A9433A" w:rsidP="00D96832">
      <w:pPr>
        <w:rPr>
          <w:i/>
        </w:rPr>
      </w:pPr>
      <w:r>
        <w:t xml:space="preserve">Server acknowledgment: </w:t>
      </w:r>
      <w:r w:rsidR="0082132A">
        <w:rPr>
          <w:i/>
        </w:rPr>
        <w:t>ok</w:t>
      </w:r>
    </w:p>
    <w:p w:rsidR="00A45A56" w:rsidRDefault="00B17E3C" w:rsidP="00A45A56">
      <w:pPr>
        <w:pStyle w:val="Heading2"/>
      </w:pPr>
      <w:bookmarkStart w:id="9" w:name="_Toc466025447"/>
      <w:r>
        <w:t>Moderator</w:t>
      </w:r>
      <w:bookmarkEnd w:id="9"/>
    </w:p>
    <w:p w:rsidR="00B17E3C" w:rsidRDefault="00F82B54" w:rsidP="00F82B54">
      <w:r>
        <w:t xml:space="preserve">Access to </w:t>
      </w:r>
      <w:r w:rsidR="009209B5">
        <w:t>all</w:t>
      </w:r>
      <w:r>
        <w:t xml:space="preserve"> the previous commands</w:t>
      </w:r>
      <w:r w:rsidR="00C80679">
        <w:t xml:space="preserve"> and</w:t>
      </w:r>
      <w:r w:rsidR="00426ABA">
        <w:t xml:space="preserve"> access to some additional commands for server-wide </w:t>
      </w:r>
      <w:r w:rsidR="009209B5">
        <w:t>administration</w:t>
      </w:r>
      <w:r w:rsidR="00426ABA">
        <w:t>.</w:t>
      </w:r>
      <w:r w:rsidR="00132906">
        <w:t xml:space="preserve"> In addition, moderators </w:t>
      </w:r>
      <w:r w:rsidR="00015B46">
        <w:t>can</w:t>
      </w:r>
      <w:r w:rsidR="00132906">
        <w:t xml:space="preserve"> access whitelisted and blacklisted chatrooms as though they are </w:t>
      </w:r>
    </w:p>
    <w:p w:rsidR="00AE14A8" w:rsidRDefault="00426ABA" w:rsidP="00AE14A8">
      <w:pPr>
        <w:pStyle w:val="Heading3"/>
      </w:pPr>
      <w:r>
        <w:t>//kick@username</w:t>
      </w:r>
      <w:r w:rsidR="00AE14A8">
        <w:t>.X</w:t>
      </w:r>
    </w:p>
    <w:p w:rsidR="00BA4525" w:rsidRDefault="00426ABA" w:rsidP="00BA4525">
      <w:r>
        <w:t>Adds the user to a server-wide blacklist and adds their IP to a second list that is also banned.</w:t>
      </w:r>
      <w:r w:rsidR="002F122B">
        <w:t xml:space="preserve"> These </w:t>
      </w:r>
      <w:r w:rsidR="006D1E15">
        <w:t>precautions</w:t>
      </w:r>
      <w:r w:rsidR="002F122B">
        <w:t xml:space="preserve"> won't keep a determined troll out, but it will add an extra layer of protection.</w:t>
      </w:r>
      <w:r w:rsidR="00BA4525">
        <w:t xml:space="preserve"> Admin can specify a number in place of the X to make the ban</w:t>
      </w:r>
      <w:r w:rsidR="00BE0C3A">
        <w:t xml:space="preserve"> only last for X number of days. Any user affected by this will be instantly b</w:t>
      </w:r>
      <w:r w:rsidR="00421B07">
        <w:t>locked from accessing the server</w:t>
      </w:r>
      <w:r w:rsidR="00BE0C3A">
        <w:t>.</w:t>
      </w:r>
    </w:p>
    <w:p w:rsidR="00AE14A8" w:rsidRDefault="002F122B" w:rsidP="00AE14A8">
      <w:pPr>
        <w:pStyle w:val="Heading3"/>
      </w:pPr>
      <w:r>
        <w:t>//Revoke@username</w:t>
      </w:r>
      <w:r w:rsidR="00BA4525">
        <w:t>.X</w:t>
      </w:r>
    </w:p>
    <w:p w:rsidR="002F122B" w:rsidRDefault="00BA4525" w:rsidP="00F82B54">
      <w:r>
        <w:t>Adds the user specified to a list which revokes most of their user privileges (essentially making them a guest with a username). Admin can specify a number in place of the X to make the revoke only last for X number of days.</w:t>
      </w:r>
    </w:p>
    <w:p w:rsidR="00AE14A8" w:rsidRDefault="00AE14A8" w:rsidP="00AE14A8">
      <w:pPr>
        <w:pStyle w:val="Heading3"/>
      </w:pPr>
      <w:r>
        <w:t>//</w:t>
      </w:r>
      <w:proofErr w:type="spellStart"/>
      <w:r>
        <w:t>blacklist@username</w:t>
      </w:r>
      <w:proofErr w:type="spellEnd"/>
    </w:p>
    <w:p w:rsidR="0082132A" w:rsidRDefault="0082132A" w:rsidP="009209B5">
      <w:r>
        <w:t xml:space="preserve">If no parameter is </w:t>
      </w:r>
      <w:r w:rsidR="00132906">
        <w:t>given,</w:t>
      </w:r>
      <w:r>
        <w:t xml:space="preserve"> then this command returns a formatted list of users currently </w:t>
      </w:r>
      <w:r w:rsidR="00132906">
        <w:t>blacklisted</w:t>
      </w:r>
      <w:r w:rsidR="005E2270">
        <w:t xml:space="preserve"> This list would be stored on the server</w:t>
      </w:r>
      <w:r w:rsidR="00132906">
        <w:t>.</w:t>
      </w:r>
    </w:p>
    <w:p w:rsidR="00132906" w:rsidRPr="00132906" w:rsidRDefault="00132906" w:rsidP="009209B5">
      <w:pPr>
        <w:rPr>
          <w:i/>
        </w:rPr>
      </w:pPr>
      <w:r>
        <w:t xml:space="preserve">Server acknowledgement: </w:t>
      </w:r>
      <w:proofErr w:type="spellStart"/>
      <w:r w:rsidR="00015B46">
        <w:rPr>
          <w:i/>
        </w:rPr>
        <w:t>user@user@user@user@user</w:t>
      </w:r>
      <w:proofErr w:type="spellEnd"/>
      <w:r w:rsidR="00015B46">
        <w:rPr>
          <w:i/>
        </w:rPr>
        <w:t>@...</w:t>
      </w:r>
      <w:r w:rsidR="00015B46">
        <w:rPr>
          <w:i/>
        </w:rPr>
        <w:br/>
      </w:r>
      <w:r>
        <w:t xml:space="preserve">Server denial: </w:t>
      </w:r>
      <w:proofErr w:type="spellStart"/>
      <w:r>
        <w:rPr>
          <w:i/>
        </w:rPr>
        <w:t>no_users_blacklisted</w:t>
      </w:r>
      <w:proofErr w:type="spellEnd"/>
    </w:p>
    <w:p w:rsidR="009209B5" w:rsidRDefault="00132906" w:rsidP="009209B5">
      <w:r>
        <w:t>Adding a parameter to this command a</w:t>
      </w:r>
      <w:r w:rsidR="009209B5">
        <w:t xml:space="preserve">dds the username to a list of </w:t>
      </w:r>
      <w:r>
        <w:t>users</w:t>
      </w:r>
      <w:r w:rsidR="009209B5">
        <w:t xml:space="preserve"> who are denied access to the chatroom. The user should not be able to ban themselves in this way</w:t>
      </w:r>
      <w:r w:rsidR="00BE0C3A">
        <w:t xml:space="preserve">, nor should they be able to </w:t>
      </w:r>
      <w:r w:rsidR="00BE0C3A">
        <w:lastRenderedPageBreak/>
        <w:t>bad other administrators</w:t>
      </w:r>
      <w:r w:rsidR="009209B5">
        <w:t xml:space="preserve">. Re-entering the command with the same </w:t>
      </w:r>
      <w:r w:rsidR="00721DAA">
        <w:t>user’s</w:t>
      </w:r>
      <w:r w:rsidR="009209B5">
        <w:t xml:space="preserve"> name removes them from the list.</w:t>
      </w:r>
      <w:r w:rsidR="005E2270">
        <w:t xml:space="preserve"> This list would be stored on the server</w:t>
      </w:r>
    </w:p>
    <w:p w:rsidR="00132906" w:rsidRPr="00132906" w:rsidRDefault="00132906" w:rsidP="00132906">
      <w:pPr>
        <w:rPr>
          <w:i/>
        </w:rPr>
      </w:pPr>
      <w:r>
        <w:t xml:space="preserve">Server acknowledgement: </w:t>
      </w:r>
      <w:proofErr w:type="spellStart"/>
      <w:r>
        <w:rPr>
          <w:i/>
        </w:rPr>
        <w:t>user_</w:t>
      </w:r>
      <w:r w:rsidR="005E2270">
        <w:rPr>
          <w:i/>
        </w:rPr>
        <w:t>b</w:t>
      </w:r>
      <w:r>
        <w:rPr>
          <w:i/>
        </w:rPr>
        <w:t>_listed</w:t>
      </w:r>
      <w:proofErr w:type="spellEnd"/>
      <w:r>
        <w:rPr>
          <w:i/>
        </w:rPr>
        <w:br/>
      </w:r>
      <w:r>
        <w:t xml:space="preserve">Server denial: </w:t>
      </w:r>
      <w:proofErr w:type="spellStart"/>
      <w:r>
        <w:rPr>
          <w:i/>
        </w:rPr>
        <w:t>user_not_found</w:t>
      </w:r>
      <w:proofErr w:type="spellEnd"/>
    </w:p>
    <w:p w:rsidR="00132906" w:rsidRDefault="00132906" w:rsidP="00132906">
      <w:pPr>
        <w:pStyle w:val="Heading3"/>
      </w:pPr>
      <w:r>
        <w:t>//</w:t>
      </w:r>
      <w:proofErr w:type="spellStart"/>
      <w:r>
        <w:t>whitelist</w:t>
      </w:r>
      <w:r>
        <w:t>@username</w:t>
      </w:r>
      <w:proofErr w:type="spellEnd"/>
    </w:p>
    <w:p w:rsidR="00132906" w:rsidRDefault="00132906" w:rsidP="00132906">
      <w:r>
        <w:t xml:space="preserve">If no parameter is </w:t>
      </w:r>
      <w:r>
        <w:t>given,</w:t>
      </w:r>
      <w:r>
        <w:t xml:space="preserve"> then this command returns a formatted list of users currently whitelist</w:t>
      </w:r>
      <w:r>
        <w:t>ed</w:t>
      </w:r>
      <w:r>
        <w:t>.</w:t>
      </w:r>
    </w:p>
    <w:p w:rsidR="00132906" w:rsidRPr="00132906" w:rsidRDefault="00132906" w:rsidP="00132906">
      <w:pPr>
        <w:rPr>
          <w:i/>
        </w:rPr>
      </w:pPr>
      <w:r>
        <w:t xml:space="preserve">Server acknowledgement: </w:t>
      </w:r>
      <w:r>
        <w:rPr>
          <w:i/>
        </w:rPr>
        <w:t>(information requested)</w:t>
      </w:r>
      <w:r>
        <w:rPr>
          <w:i/>
        </w:rPr>
        <w:br/>
      </w:r>
      <w:r>
        <w:t xml:space="preserve">Server denial: </w:t>
      </w:r>
      <w:proofErr w:type="spellStart"/>
      <w:r>
        <w:rPr>
          <w:i/>
        </w:rPr>
        <w:t>no_users_</w:t>
      </w:r>
      <w:r w:rsidRPr="00132906">
        <w:rPr>
          <w:i/>
        </w:rPr>
        <w:t>whitelisted</w:t>
      </w:r>
      <w:proofErr w:type="spellEnd"/>
    </w:p>
    <w:p w:rsidR="00132906" w:rsidRDefault="00132906" w:rsidP="00132906">
      <w:r>
        <w:t xml:space="preserve">Adding a parameter to this commands adds the username to a list of </w:t>
      </w:r>
      <w:r>
        <w:t>users</w:t>
      </w:r>
      <w:r>
        <w:t xml:space="preserve"> who </w:t>
      </w:r>
      <w:r w:rsidR="005E2270">
        <w:t>can</w:t>
      </w:r>
      <w:r>
        <w:t xml:space="preserve"> access the chatroom. The first time this command is used the program should automatically add the </w:t>
      </w:r>
      <w:r>
        <w:t>moderator</w:t>
      </w:r>
      <w:r>
        <w:t xml:space="preserve"> to the whitelist.</w:t>
      </w:r>
    </w:p>
    <w:p w:rsidR="00132906" w:rsidRDefault="00132906" w:rsidP="00132906">
      <w:r>
        <w:t>The user should not be able to ban themselves in this way</w:t>
      </w:r>
      <w:r w:rsidR="005E2270">
        <w:t>.</w:t>
      </w:r>
      <w:r>
        <w:t xml:space="preserve"> Re-entering the command with the same user’s name removes them from the list.</w:t>
      </w:r>
    </w:p>
    <w:p w:rsidR="00132906" w:rsidRDefault="00132906" w:rsidP="00132906">
      <w:r>
        <w:t xml:space="preserve">Server acknowledgement: </w:t>
      </w:r>
      <w:proofErr w:type="spellStart"/>
      <w:r>
        <w:rPr>
          <w:i/>
        </w:rPr>
        <w:t>user_</w:t>
      </w:r>
      <w:r w:rsidR="005E2270">
        <w:rPr>
          <w:i/>
        </w:rPr>
        <w:t>w</w:t>
      </w:r>
      <w:r>
        <w:rPr>
          <w:i/>
        </w:rPr>
        <w:t>_listed</w:t>
      </w:r>
      <w:proofErr w:type="spellEnd"/>
      <w:r>
        <w:rPr>
          <w:i/>
        </w:rPr>
        <w:br/>
      </w:r>
      <w:r>
        <w:t xml:space="preserve">Server denial: </w:t>
      </w:r>
      <w:proofErr w:type="spellStart"/>
      <w:r>
        <w:rPr>
          <w:i/>
        </w:rPr>
        <w:t>user_not_found</w:t>
      </w:r>
      <w:proofErr w:type="spellEnd"/>
    </w:p>
    <w:p w:rsidR="00AE14A8" w:rsidRDefault="00AE14A8" w:rsidP="00AE14A8">
      <w:pPr>
        <w:pStyle w:val="Heading3"/>
      </w:pPr>
      <w:r>
        <w:t>//</w:t>
      </w:r>
      <w:proofErr w:type="spellStart"/>
      <w:r>
        <w:t>closeroom</w:t>
      </w:r>
      <w:r w:rsidR="000958E1">
        <w:t>@roomname</w:t>
      </w:r>
      <w:proofErr w:type="spellEnd"/>
    </w:p>
    <w:p w:rsidR="00920C15" w:rsidRDefault="009209B5" w:rsidP="00920C15">
      <w:r>
        <w:t xml:space="preserve">Closes the </w:t>
      </w:r>
      <w:r w:rsidR="000958E1">
        <w:t xml:space="preserve">chatroom specified, or the </w:t>
      </w:r>
      <w:r>
        <w:t>current chatroom</w:t>
      </w:r>
      <w:r w:rsidR="000958E1">
        <w:t xml:space="preserve"> if no parameter is given</w:t>
      </w:r>
      <w:r>
        <w:t>.</w:t>
      </w:r>
    </w:p>
    <w:p w:rsidR="0097066A" w:rsidRDefault="0097066A" w:rsidP="0097066A">
      <w:r>
        <w:t xml:space="preserve">Server acknowledgement: </w:t>
      </w:r>
      <w:proofErr w:type="spellStart"/>
      <w:r>
        <w:rPr>
          <w:i/>
        </w:rPr>
        <w:t>room_closed</w:t>
      </w:r>
      <w:proofErr w:type="spellEnd"/>
      <w:r>
        <w:rPr>
          <w:i/>
        </w:rPr>
        <w:br/>
      </w:r>
      <w:r>
        <w:t xml:space="preserve">Server denial: </w:t>
      </w:r>
      <w:proofErr w:type="spellStart"/>
      <w:r>
        <w:rPr>
          <w:i/>
        </w:rPr>
        <w:t>room_not_found</w:t>
      </w:r>
      <w:proofErr w:type="spellEnd"/>
    </w:p>
    <w:p w:rsidR="0097066A" w:rsidRPr="00920C15" w:rsidRDefault="0097066A" w:rsidP="00920C15"/>
    <w:sectPr w:rsidR="0097066A" w:rsidRPr="00920C15" w:rsidSect="00701306">
      <w:headerReference w:type="default" r:id="rId9"/>
      <w:footerReference w:type="default" r:id="rId1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4A8" w:rsidRDefault="00AE14A8" w:rsidP="00ED69E8">
      <w:pPr>
        <w:spacing w:after="0" w:line="240" w:lineRule="auto"/>
      </w:pPr>
      <w:r>
        <w:separator/>
      </w:r>
    </w:p>
  </w:endnote>
  <w:endnote w:type="continuationSeparator" w:id="0">
    <w:p w:rsidR="00AE14A8" w:rsidRDefault="00AE14A8" w:rsidP="00ED6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0957322"/>
      <w:docPartObj>
        <w:docPartGallery w:val="Page Numbers (Bottom of Page)"/>
        <w:docPartUnique/>
      </w:docPartObj>
    </w:sdtPr>
    <w:sdtEndPr>
      <w:rPr>
        <w:noProof/>
      </w:rPr>
    </w:sdtEndPr>
    <w:sdtContent>
      <w:p w:rsidR="00AE14A8" w:rsidRDefault="00701306">
        <w:pPr>
          <w:pStyle w:val="Footer"/>
          <w:jc w:val="center"/>
        </w:pPr>
        <w:r>
          <w:rPr>
            <w:noProof/>
            <w:lang w:eastAsia="en-GB"/>
          </w:rPr>
        </w:r>
        <w:r>
          <w:rPr>
            <w:noProof/>
            <w:lang w:eastAsia="en-GB"/>
          </w:rPr>
          <w:pict>
            <v:shapetype id="_x0000_t110" coordsize="21600,21600" o:spt="110" path="m10800,l,10800,10800,21600,21600,10800xe">
              <v:stroke joinstyle="miter"/>
              <v:path gradientshapeok="t" o:connecttype="rect" textboxrect="5400,5400,16200,16200"/>
            </v:shapetype>
            <v:shape id="Flowchart: Decision 1" o:spid="_x0000_s4097"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fillcolor="black" stroked="f">
              <v:fill r:id="rId1" o:title="" type="pattern"/>
              <w10:wrap type="none"/>
              <w10:anchorlock/>
            </v:shape>
          </w:pict>
        </w:r>
      </w:p>
      <w:p w:rsidR="00AE14A8" w:rsidRDefault="00CF30C9">
        <w:pPr>
          <w:pStyle w:val="Footer"/>
          <w:jc w:val="center"/>
        </w:pPr>
        <w:r>
          <w:fldChar w:fldCharType="begin"/>
        </w:r>
        <w:r w:rsidR="001365D2">
          <w:instrText xml:space="preserve"> PAGE    \* MERGEFORMAT </w:instrText>
        </w:r>
        <w:r>
          <w:fldChar w:fldCharType="separate"/>
        </w:r>
        <w:r w:rsidR="00701306">
          <w:rPr>
            <w:noProof/>
          </w:rPr>
          <w:t>3</w:t>
        </w:r>
        <w:r>
          <w:rPr>
            <w:noProof/>
          </w:rPr>
          <w:fldChar w:fldCharType="end"/>
        </w:r>
      </w:p>
    </w:sdtContent>
  </w:sdt>
  <w:p w:rsidR="00AE14A8" w:rsidRDefault="00AE1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4A8" w:rsidRDefault="00AE14A8" w:rsidP="00ED69E8">
      <w:pPr>
        <w:spacing w:after="0" w:line="240" w:lineRule="auto"/>
      </w:pPr>
      <w:r>
        <w:separator/>
      </w:r>
    </w:p>
  </w:footnote>
  <w:footnote w:type="continuationSeparator" w:id="0">
    <w:p w:rsidR="00AE14A8" w:rsidRDefault="00AE14A8" w:rsidP="00ED6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4A8" w:rsidRDefault="00AE14A8">
    <w:pPr>
      <w:pStyle w:val="Head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S176047, Connor </w:t>
    </w:r>
    <w:proofErr w:type="spellStart"/>
    <w:r>
      <w:rPr>
        <w:rFonts w:asciiTheme="majorHAnsi" w:eastAsiaTheme="majorEastAsia" w:hAnsiTheme="majorHAnsi" w:cstheme="majorBidi"/>
        <w:sz w:val="28"/>
        <w:szCs w:val="28"/>
      </w:rPr>
      <w:t>Wilby</w:t>
    </w:r>
    <w:proofErr w:type="spellEnd"/>
  </w:p>
  <w:p w:rsidR="005E2270" w:rsidRDefault="005E2270">
    <w:pPr>
      <w:pStyle w:val="Header"/>
    </w:pPr>
    <w:r>
      <w:rPr>
        <w:rFonts w:asciiTheme="majorHAnsi" w:eastAsiaTheme="majorEastAsia" w:hAnsiTheme="majorHAnsi" w:cstheme="majorBidi"/>
        <w:sz w:val="28"/>
        <w:szCs w:val="28"/>
      </w:rPr>
      <w:t>Words:</w:t>
    </w:r>
    <w:r w:rsidR="00701306">
      <w:rPr>
        <w:rFonts w:asciiTheme="majorHAnsi" w:eastAsiaTheme="majorEastAsia" w:hAnsiTheme="majorHAnsi" w:cstheme="majorBidi"/>
        <w:sz w:val="28"/>
        <w:szCs w:val="28"/>
      </w:rPr>
      <w:t>1059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D076CFAA"/>
    <w:lvl w:ilvl="0">
      <w:start w:val="1"/>
      <w:numFmt w:val="decimal"/>
      <w:pStyle w:val="Heading1"/>
      <w:lvlText w:val="%1"/>
      <w:lvlJc w:val="left"/>
      <w:pPr>
        <w:ind w:left="3409"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4098"/>
    <o:shapelayout v:ext="edit">
      <o:idmap v:ext="edit" data="4"/>
    </o:shapelayout>
  </w:hdrShapeDefaults>
  <w:footnotePr>
    <w:footnote w:id="-1"/>
    <w:footnote w:id="0"/>
  </w:footnotePr>
  <w:endnotePr>
    <w:endnote w:id="-1"/>
    <w:endnote w:id="0"/>
  </w:endnotePr>
  <w:compat>
    <w:useFELayout/>
    <w:compatSetting w:name="compatibilityMode" w:uri="http://schemas.microsoft.com/office/word" w:val="12"/>
  </w:compat>
  <w:rsids>
    <w:rsidRoot w:val="00920C15"/>
    <w:rsid w:val="00015B46"/>
    <w:rsid w:val="000235A5"/>
    <w:rsid w:val="00030830"/>
    <w:rsid w:val="0005061F"/>
    <w:rsid w:val="000845DE"/>
    <w:rsid w:val="000943A2"/>
    <w:rsid w:val="000958E1"/>
    <w:rsid w:val="000A1C26"/>
    <w:rsid w:val="000D2115"/>
    <w:rsid w:val="000E04BD"/>
    <w:rsid w:val="000E6124"/>
    <w:rsid w:val="000F120B"/>
    <w:rsid w:val="0012258B"/>
    <w:rsid w:val="00132906"/>
    <w:rsid w:val="00132D3A"/>
    <w:rsid w:val="001365D2"/>
    <w:rsid w:val="0019236C"/>
    <w:rsid w:val="001F1C4E"/>
    <w:rsid w:val="002271E4"/>
    <w:rsid w:val="0025010B"/>
    <w:rsid w:val="002777A4"/>
    <w:rsid w:val="002C5973"/>
    <w:rsid w:val="002D1BA2"/>
    <w:rsid w:val="002F057A"/>
    <w:rsid w:val="002F122B"/>
    <w:rsid w:val="0032178A"/>
    <w:rsid w:val="003B7AB8"/>
    <w:rsid w:val="00410E5E"/>
    <w:rsid w:val="00421B07"/>
    <w:rsid w:val="00426ABA"/>
    <w:rsid w:val="004617D0"/>
    <w:rsid w:val="00462200"/>
    <w:rsid w:val="004969DC"/>
    <w:rsid w:val="004B356C"/>
    <w:rsid w:val="005259DC"/>
    <w:rsid w:val="0053276F"/>
    <w:rsid w:val="00535AA5"/>
    <w:rsid w:val="005555C4"/>
    <w:rsid w:val="005739C7"/>
    <w:rsid w:val="00577043"/>
    <w:rsid w:val="005E1400"/>
    <w:rsid w:val="005E2270"/>
    <w:rsid w:val="00631E73"/>
    <w:rsid w:val="006D1E15"/>
    <w:rsid w:val="006D6802"/>
    <w:rsid w:val="00701306"/>
    <w:rsid w:val="00721DAA"/>
    <w:rsid w:val="00733248"/>
    <w:rsid w:val="007448E6"/>
    <w:rsid w:val="007D107D"/>
    <w:rsid w:val="007E4487"/>
    <w:rsid w:val="007F4928"/>
    <w:rsid w:val="0081623B"/>
    <w:rsid w:val="0082132A"/>
    <w:rsid w:val="0083006F"/>
    <w:rsid w:val="00831B83"/>
    <w:rsid w:val="00865752"/>
    <w:rsid w:val="008F5DD5"/>
    <w:rsid w:val="009209B5"/>
    <w:rsid w:val="00920C15"/>
    <w:rsid w:val="009372AA"/>
    <w:rsid w:val="0097066A"/>
    <w:rsid w:val="0098627A"/>
    <w:rsid w:val="009C0633"/>
    <w:rsid w:val="009F2B22"/>
    <w:rsid w:val="00A122A0"/>
    <w:rsid w:val="00A32055"/>
    <w:rsid w:val="00A45A56"/>
    <w:rsid w:val="00A52F7D"/>
    <w:rsid w:val="00A53274"/>
    <w:rsid w:val="00A5709C"/>
    <w:rsid w:val="00A622CF"/>
    <w:rsid w:val="00A856F3"/>
    <w:rsid w:val="00A9433A"/>
    <w:rsid w:val="00AB0524"/>
    <w:rsid w:val="00AC4EA5"/>
    <w:rsid w:val="00AE14A8"/>
    <w:rsid w:val="00B17E3C"/>
    <w:rsid w:val="00BA4525"/>
    <w:rsid w:val="00BC5A31"/>
    <w:rsid w:val="00BC5EF2"/>
    <w:rsid w:val="00BC5F21"/>
    <w:rsid w:val="00BE0C3A"/>
    <w:rsid w:val="00C13E9A"/>
    <w:rsid w:val="00C33EE5"/>
    <w:rsid w:val="00C76D82"/>
    <w:rsid w:val="00C80679"/>
    <w:rsid w:val="00CE0711"/>
    <w:rsid w:val="00CF30C9"/>
    <w:rsid w:val="00D2225C"/>
    <w:rsid w:val="00D9184A"/>
    <w:rsid w:val="00D96832"/>
    <w:rsid w:val="00E13CB6"/>
    <w:rsid w:val="00E769CA"/>
    <w:rsid w:val="00E77307"/>
    <w:rsid w:val="00ED69E8"/>
    <w:rsid w:val="00F40561"/>
    <w:rsid w:val="00F41FA4"/>
    <w:rsid w:val="00F82B54"/>
    <w:rsid w:val="00FA344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70E55EA8"/>
  <w15:docId w15:val="{9DD27D3C-0210-41B6-9CF9-26FDC8D3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856F3"/>
  </w:style>
  <w:style w:type="paragraph" w:styleId="Heading1">
    <w:name w:val="heading 1"/>
    <w:basedOn w:val="Normal"/>
    <w:next w:val="Normal"/>
    <w:link w:val="Heading1Char"/>
    <w:uiPriority w:val="9"/>
    <w:qFormat/>
    <w:rsid w:val="00A856F3"/>
    <w:pPr>
      <w:keepNext/>
      <w:keepLines/>
      <w:numPr>
        <w:numId w:val="10"/>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856F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856F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856F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856F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856F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856F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56F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56F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9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9E8"/>
  </w:style>
  <w:style w:type="paragraph" w:styleId="Footer">
    <w:name w:val="footer"/>
    <w:basedOn w:val="Normal"/>
    <w:link w:val="FooterChar"/>
    <w:uiPriority w:val="99"/>
    <w:unhideWhenUsed/>
    <w:rsid w:val="00ED69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9E8"/>
  </w:style>
  <w:style w:type="paragraph" w:styleId="NoSpacing">
    <w:name w:val="No Spacing"/>
    <w:link w:val="NoSpacingChar"/>
    <w:uiPriority w:val="1"/>
    <w:qFormat/>
    <w:rsid w:val="00A856F3"/>
    <w:pPr>
      <w:spacing w:after="0" w:line="240" w:lineRule="auto"/>
    </w:pPr>
  </w:style>
  <w:style w:type="character" w:customStyle="1" w:styleId="NoSpacingChar">
    <w:name w:val="No Spacing Char"/>
    <w:basedOn w:val="DefaultParagraphFont"/>
    <w:link w:val="NoSpacing"/>
    <w:uiPriority w:val="1"/>
    <w:rsid w:val="00A856F3"/>
  </w:style>
  <w:style w:type="character" w:customStyle="1" w:styleId="Heading1Char">
    <w:name w:val="Heading 1 Char"/>
    <w:basedOn w:val="DefaultParagraphFont"/>
    <w:link w:val="Heading1"/>
    <w:uiPriority w:val="9"/>
    <w:rsid w:val="00A856F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856F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856F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856F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856F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856F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856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56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56F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856F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856F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856F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856F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856F3"/>
    <w:rPr>
      <w:color w:val="5A5A5A" w:themeColor="text1" w:themeTint="A5"/>
      <w:spacing w:val="10"/>
    </w:rPr>
  </w:style>
  <w:style w:type="character" w:styleId="Strong">
    <w:name w:val="Strong"/>
    <w:basedOn w:val="DefaultParagraphFont"/>
    <w:uiPriority w:val="22"/>
    <w:qFormat/>
    <w:rsid w:val="00A856F3"/>
    <w:rPr>
      <w:b/>
      <w:bCs/>
      <w:color w:val="000000" w:themeColor="text1"/>
    </w:rPr>
  </w:style>
  <w:style w:type="character" w:styleId="Emphasis">
    <w:name w:val="Emphasis"/>
    <w:basedOn w:val="DefaultParagraphFont"/>
    <w:uiPriority w:val="20"/>
    <w:qFormat/>
    <w:rsid w:val="00A856F3"/>
    <w:rPr>
      <w:i/>
      <w:iCs/>
      <w:color w:val="auto"/>
    </w:rPr>
  </w:style>
  <w:style w:type="paragraph" w:styleId="Quote">
    <w:name w:val="Quote"/>
    <w:basedOn w:val="Normal"/>
    <w:next w:val="Normal"/>
    <w:link w:val="QuoteChar"/>
    <w:uiPriority w:val="29"/>
    <w:qFormat/>
    <w:rsid w:val="00A856F3"/>
    <w:pPr>
      <w:spacing w:before="160"/>
      <w:ind w:left="720" w:right="720"/>
    </w:pPr>
    <w:rPr>
      <w:i/>
      <w:iCs/>
      <w:color w:val="000000" w:themeColor="text1"/>
    </w:rPr>
  </w:style>
  <w:style w:type="character" w:customStyle="1" w:styleId="QuoteChar">
    <w:name w:val="Quote Char"/>
    <w:basedOn w:val="DefaultParagraphFont"/>
    <w:link w:val="Quote"/>
    <w:uiPriority w:val="29"/>
    <w:rsid w:val="00A856F3"/>
    <w:rPr>
      <w:i/>
      <w:iCs/>
      <w:color w:val="000000" w:themeColor="text1"/>
    </w:rPr>
  </w:style>
  <w:style w:type="paragraph" w:styleId="IntenseQuote">
    <w:name w:val="Intense Quote"/>
    <w:basedOn w:val="Normal"/>
    <w:next w:val="Normal"/>
    <w:link w:val="IntenseQuoteChar"/>
    <w:uiPriority w:val="30"/>
    <w:qFormat/>
    <w:rsid w:val="00A856F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856F3"/>
    <w:rPr>
      <w:color w:val="000000" w:themeColor="text1"/>
      <w:shd w:val="clear" w:color="auto" w:fill="F2F2F2" w:themeFill="background1" w:themeFillShade="F2"/>
    </w:rPr>
  </w:style>
  <w:style w:type="character" w:styleId="SubtleEmphasis">
    <w:name w:val="Subtle Emphasis"/>
    <w:basedOn w:val="DefaultParagraphFont"/>
    <w:uiPriority w:val="19"/>
    <w:qFormat/>
    <w:rsid w:val="00A856F3"/>
    <w:rPr>
      <w:i/>
      <w:iCs/>
      <w:color w:val="404040" w:themeColor="text1" w:themeTint="BF"/>
    </w:rPr>
  </w:style>
  <w:style w:type="character" w:styleId="IntenseEmphasis">
    <w:name w:val="Intense Emphasis"/>
    <w:basedOn w:val="DefaultParagraphFont"/>
    <w:uiPriority w:val="21"/>
    <w:qFormat/>
    <w:rsid w:val="00A856F3"/>
    <w:rPr>
      <w:b/>
      <w:bCs/>
      <w:i/>
      <w:iCs/>
      <w:caps/>
    </w:rPr>
  </w:style>
  <w:style w:type="character" w:styleId="SubtleReference">
    <w:name w:val="Subtle Reference"/>
    <w:basedOn w:val="DefaultParagraphFont"/>
    <w:uiPriority w:val="31"/>
    <w:qFormat/>
    <w:rsid w:val="00A856F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856F3"/>
    <w:rPr>
      <w:b/>
      <w:bCs/>
      <w:smallCaps/>
      <w:u w:val="single"/>
    </w:rPr>
  </w:style>
  <w:style w:type="character" w:styleId="BookTitle">
    <w:name w:val="Book Title"/>
    <w:basedOn w:val="DefaultParagraphFont"/>
    <w:uiPriority w:val="33"/>
    <w:qFormat/>
    <w:rsid w:val="00A856F3"/>
    <w:rPr>
      <w:b w:val="0"/>
      <w:bCs w:val="0"/>
      <w:smallCaps/>
      <w:spacing w:val="5"/>
    </w:rPr>
  </w:style>
  <w:style w:type="paragraph" w:styleId="TOCHeading">
    <w:name w:val="TOC Heading"/>
    <w:basedOn w:val="Heading1"/>
    <w:next w:val="Normal"/>
    <w:uiPriority w:val="39"/>
    <w:unhideWhenUsed/>
    <w:qFormat/>
    <w:rsid w:val="00A856F3"/>
    <w:pPr>
      <w:outlineLvl w:val="9"/>
    </w:pPr>
  </w:style>
  <w:style w:type="paragraph" w:styleId="TOC1">
    <w:name w:val="toc 1"/>
    <w:basedOn w:val="Normal"/>
    <w:next w:val="Normal"/>
    <w:autoRedefine/>
    <w:uiPriority w:val="39"/>
    <w:unhideWhenUsed/>
    <w:rsid w:val="00A856F3"/>
    <w:pPr>
      <w:spacing w:after="100"/>
    </w:pPr>
  </w:style>
  <w:style w:type="character" w:styleId="Hyperlink">
    <w:name w:val="Hyperlink"/>
    <w:basedOn w:val="DefaultParagraphFont"/>
    <w:uiPriority w:val="99"/>
    <w:unhideWhenUsed/>
    <w:rsid w:val="00A856F3"/>
    <w:rPr>
      <w:color w:val="0563C1" w:themeColor="hyperlink"/>
      <w:u w:val="single"/>
    </w:rPr>
  </w:style>
  <w:style w:type="paragraph" w:styleId="TOC2">
    <w:name w:val="toc 2"/>
    <w:basedOn w:val="Normal"/>
    <w:next w:val="Normal"/>
    <w:autoRedefine/>
    <w:uiPriority w:val="39"/>
    <w:unhideWhenUsed/>
    <w:rsid w:val="005259DC"/>
    <w:pPr>
      <w:spacing w:after="100"/>
      <w:ind w:left="220"/>
    </w:pPr>
  </w:style>
  <w:style w:type="paragraph" w:styleId="BalloonText">
    <w:name w:val="Balloon Text"/>
    <w:basedOn w:val="Normal"/>
    <w:link w:val="BalloonTextChar"/>
    <w:uiPriority w:val="99"/>
    <w:semiHidden/>
    <w:unhideWhenUsed/>
    <w:rsid w:val="003B7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AB8"/>
    <w:rPr>
      <w:rFonts w:ascii="Tahoma" w:hAnsi="Tahoma" w:cs="Tahoma"/>
      <w:sz w:val="16"/>
      <w:szCs w:val="16"/>
    </w:rPr>
  </w:style>
  <w:style w:type="paragraph" w:styleId="TOC3">
    <w:name w:val="toc 3"/>
    <w:basedOn w:val="Normal"/>
    <w:next w:val="Normal"/>
    <w:autoRedefine/>
    <w:uiPriority w:val="39"/>
    <w:unhideWhenUsed/>
    <w:rsid w:val="00426ABA"/>
    <w:pPr>
      <w:spacing w:after="100"/>
      <w:ind w:left="440"/>
    </w:pPr>
  </w:style>
  <w:style w:type="paragraph" w:styleId="ListParagraph">
    <w:name w:val="List Paragraph"/>
    <w:basedOn w:val="Normal"/>
    <w:uiPriority w:val="34"/>
    <w:qFormat/>
    <w:rsid w:val="00D22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Uni%20Work\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8D1F0-5C15-4147-81F3-76BF8BD39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Template.dotx</Template>
  <TotalTime>678</TotalTime>
  <Pages>4</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Networking</dc:subject>
  <dc:creator>Administrator</dc:creator>
  <cp:lastModifiedBy>Administrator</cp:lastModifiedBy>
  <cp:revision>36</cp:revision>
  <dcterms:created xsi:type="dcterms:W3CDTF">2016-11-01T13:46:00Z</dcterms:created>
  <dcterms:modified xsi:type="dcterms:W3CDTF">2016-11-29T15:18:00Z</dcterms:modified>
</cp:coreProperties>
</file>